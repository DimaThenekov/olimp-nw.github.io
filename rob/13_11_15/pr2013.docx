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D0" w:rsidRDefault="005513D0" w:rsidP="00215DF4">
      <w:pPr>
        <w:ind w:right="-2693"/>
        <w:jc w:val="center"/>
        <w:rPr>
          <w:b/>
          <w:sz w:val="24"/>
          <w:szCs w:val="24"/>
        </w:rPr>
      </w:pPr>
      <w:r>
        <w:t>По итогам соревнований 15 ноября 2013 года победителями стали:</w:t>
      </w:r>
      <w:r>
        <w:br/>
      </w:r>
      <w:r>
        <w:br/>
      </w:r>
      <w:r w:rsidRPr="00215DF4">
        <w:rPr>
          <w:b/>
          <w:sz w:val="24"/>
          <w:szCs w:val="24"/>
        </w:rPr>
        <w:t>Номинация «Следование по линии»</w:t>
      </w:r>
    </w:p>
    <w:p w:rsidR="005513D0" w:rsidRDefault="005513D0" w:rsidP="00A06BE3">
      <w:pPr>
        <w:tabs>
          <w:tab w:val="left" w:pos="5103"/>
        </w:tabs>
        <w:spacing w:after="0" w:line="240" w:lineRule="auto"/>
        <w:rPr>
          <w:b/>
        </w:rPr>
      </w:pPr>
      <w:r w:rsidRPr="00215DF4">
        <w:rPr>
          <w:b/>
          <w:sz w:val="24"/>
          <w:szCs w:val="24"/>
        </w:rPr>
        <w:br/>
      </w:r>
      <w:r w:rsidRPr="00215DF4">
        <w:rPr>
          <w:b/>
          <w:u w:val="single"/>
        </w:rPr>
        <w:t>1 место – PingvinIVM , Городская компьютерная школа</w:t>
      </w:r>
      <w:r>
        <w:rPr>
          <w:b/>
        </w:rPr>
        <w:t xml:space="preserve">                                                         </w:t>
      </w:r>
      <w:r w:rsidRPr="00215DF4">
        <w:t xml:space="preserve">название команды и робота PingvinIVM </w:t>
      </w:r>
      <w:r>
        <w:br/>
      </w:r>
      <w:r w:rsidRPr="00215DF4">
        <w:rPr>
          <w:b/>
          <w:u w:val="single"/>
        </w:rPr>
        <w:t>2 место – iskanderkor, Городская компьютерная школа</w:t>
      </w:r>
      <w:r w:rsidRPr="00215DF4">
        <w:rPr>
          <w:b/>
          <w:u w:val="single"/>
        </w:rPr>
        <w:br/>
      </w:r>
      <w:r w:rsidRPr="00215DF4">
        <w:t>Название команды «iskanderkor»</w:t>
      </w:r>
      <w:r w:rsidRPr="00215DF4">
        <w:tab/>
        <w:t xml:space="preserve">  робота «SIROS»</w:t>
      </w:r>
    </w:p>
    <w:p w:rsidR="005513D0" w:rsidRDefault="005513D0" w:rsidP="00DD209E">
      <w:pPr>
        <w:spacing w:after="0" w:line="240" w:lineRule="auto"/>
        <w:rPr>
          <w:lang w:val="en-US"/>
        </w:rPr>
      </w:pPr>
      <w:r w:rsidRPr="00215DF4">
        <w:rPr>
          <w:b/>
          <w:u w:val="single"/>
        </w:rPr>
        <w:t>3 место – NoName, Городская компьютерная школа</w:t>
      </w:r>
      <w:r w:rsidRPr="00215DF4">
        <w:rPr>
          <w:b/>
          <w:u w:val="single"/>
        </w:rPr>
        <w:br/>
      </w:r>
      <w:r w:rsidRPr="00215DF4">
        <w:t>Название команды «NoName</w:t>
      </w:r>
      <w:r>
        <w:t xml:space="preserve">»    </w:t>
      </w:r>
      <w:r w:rsidRPr="00215DF4">
        <w:t xml:space="preserve">  робота «Cи» </w:t>
      </w:r>
    </w:p>
    <w:p w:rsidR="005513D0" w:rsidRPr="00DD209E" w:rsidRDefault="005513D0" w:rsidP="00DD209E">
      <w:pPr>
        <w:spacing w:after="0" w:line="240" w:lineRule="auto"/>
        <w:rPr>
          <w:b/>
          <w:sz w:val="24"/>
          <w:szCs w:val="24"/>
          <w:lang w:val="en-US"/>
        </w:rPr>
      </w:pPr>
    </w:p>
    <w:p w:rsidR="005513D0" w:rsidRPr="00215DF4" w:rsidRDefault="005513D0" w:rsidP="00215DF4">
      <w:pPr>
        <w:tabs>
          <w:tab w:val="left" w:pos="5103"/>
        </w:tabs>
        <w:spacing w:after="0" w:line="240" w:lineRule="auto"/>
        <w:ind w:right="-2835"/>
        <w:jc w:val="center"/>
        <w:rPr>
          <w:b/>
          <w:sz w:val="24"/>
          <w:szCs w:val="24"/>
        </w:rPr>
      </w:pPr>
      <w:r w:rsidRPr="00215DF4">
        <w:rPr>
          <w:b/>
          <w:sz w:val="24"/>
          <w:szCs w:val="24"/>
        </w:rPr>
        <w:t>Номинация «Кегельринг</w:t>
      </w:r>
      <w:bookmarkStart w:id="0" w:name="_GoBack"/>
      <w:bookmarkEnd w:id="0"/>
      <w:r w:rsidRPr="00215DF4">
        <w:rPr>
          <w:b/>
          <w:sz w:val="24"/>
          <w:szCs w:val="24"/>
        </w:rPr>
        <w:t>»</w:t>
      </w:r>
      <w:r w:rsidRPr="00215DF4">
        <w:rPr>
          <w:b/>
          <w:sz w:val="24"/>
          <w:szCs w:val="24"/>
        </w:rPr>
        <w:br/>
      </w:r>
    </w:p>
    <w:p w:rsidR="005513D0" w:rsidRPr="00A06BE3" w:rsidRDefault="005513D0" w:rsidP="00A06BE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15DF4">
        <w:rPr>
          <w:b/>
          <w:u w:val="single"/>
        </w:rPr>
        <w:t>1 место – ОСА, Городская компьютерная школа</w:t>
      </w:r>
      <w:r w:rsidRPr="00215DF4">
        <w:rPr>
          <w:b/>
          <w:u w:val="single"/>
        </w:rPr>
        <w:br/>
      </w:r>
      <w:r w:rsidRPr="00215DF4">
        <w:t>Название команды «ОСА»   робота «Прототип 667»</w:t>
      </w:r>
      <w:r w:rsidRPr="00A06BE3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5513D0" w:rsidRPr="00215DF4" w:rsidRDefault="005513D0" w:rsidP="00674550">
      <w:pPr>
        <w:tabs>
          <w:tab w:val="left" w:pos="5103"/>
        </w:tabs>
        <w:spacing w:after="0" w:line="240" w:lineRule="auto"/>
        <w:rPr>
          <w:b/>
          <w:u w:val="single"/>
        </w:rPr>
      </w:pPr>
      <w:r>
        <w:br/>
      </w:r>
      <w:r w:rsidRPr="00215DF4">
        <w:rPr>
          <w:b/>
          <w:u w:val="single"/>
        </w:rPr>
        <w:t>2 место – Uneral, Городская компьютерная школа</w:t>
      </w:r>
    </w:p>
    <w:p w:rsidR="005513D0" w:rsidRPr="00906F13" w:rsidRDefault="005513D0" w:rsidP="00906F1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06F13">
        <w:t>Название команды «Unreal»  робота «F_1N»</w:t>
      </w:r>
      <w:r w:rsidRPr="00906F13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5513D0" w:rsidRDefault="005513D0" w:rsidP="00674550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>
        <w:br/>
      </w:r>
      <w:r w:rsidRPr="00215DF4">
        <w:rPr>
          <w:b/>
          <w:u w:val="single"/>
        </w:rPr>
        <w:t>3 место - Зелёный свет, МАОУ «Гимназия «Эврика»</w:t>
      </w:r>
      <w:r w:rsidRPr="00215DF4">
        <w:rPr>
          <w:b/>
          <w:u w:val="single"/>
        </w:rPr>
        <w:br/>
      </w:r>
      <w:r w:rsidRPr="00215DF4">
        <w:rPr>
          <w:rFonts w:ascii="Times New Roman" w:hAnsi="Times New Roman"/>
          <w:bCs/>
          <w:sz w:val="24"/>
          <w:szCs w:val="24"/>
          <w:lang w:eastAsia="ru-RU"/>
        </w:rPr>
        <w:t>Название команды «Зеленый свет»   робота «Масяня»</w:t>
      </w:r>
    </w:p>
    <w:p w:rsidR="005513D0" w:rsidRPr="00DD209E" w:rsidRDefault="005513D0" w:rsidP="00674550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</w:p>
    <w:p w:rsidR="005513D0" w:rsidRPr="00674550" w:rsidRDefault="005513D0" w:rsidP="0067455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74550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5513D0" w:rsidRPr="00BA0EEC" w:rsidRDefault="005513D0" w:rsidP="00906F13">
      <w:pPr>
        <w:tabs>
          <w:tab w:val="left" w:pos="5103"/>
        </w:tabs>
        <w:spacing w:after="0" w:line="240" w:lineRule="auto"/>
        <w:ind w:right="-2410"/>
        <w:jc w:val="center"/>
        <w:rPr>
          <w:b/>
          <w:sz w:val="24"/>
          <w:szCs w:val="24"/>
        </w:rPr>
      </w:pPr>
      <w:r w:rsidRPr="00BA0EEC">
        <w:rPr>
          <w:b/>
          <w:sz w:val="24"/>
          <w:szCs w:val="24"/>
        </w:rPr>
        <w:t>Номинация «Лабиринт»</w:t>
      </w:r>
    </w:p>
    <w:p w:rsidR="005513D0" w:rsidRDefault="005513D0" w:rsidP="00906F13">
      <w:pPr>
        <w:tabs>
          <w:tab w:val="left" w:pos="5103"/>
        </w:tabs>
        <w:spacing w:after="0" w:line="240" w:lineRule="auto"/>
        <w:ind w:right="-2410"/>
        <w:rPr>
          <w:b/>
          <w:u w:val="single"/>
        </w:rPr>
      </w:pPr>
      <w:r>
        <w:br/>
      </w:r>
      <w:r w:rsidRPr="00906F13">
        <w:rPr>
          <w:b/>
          <w:u w:val="single"/>
        </w:rPr>
        <w:t>1 место – NEXT, Городская компьютерная школа</w:t>
      </w:r>
    </w:p>
    <w:p w:rsidR="005513D0" w:rsidRPr="00DD209E" w:rsidRDefault="005513D0" w:rsidP="00906F13">
      <w:pPr>
        <w:tabs>
          <w:tab w:val="left" w:pos="5103"/>
        </w:tabs>
        <w:spacing w:after="0" w:line="240" w:lineRule="auto"/>
        <w:ind w:right="-2410"/>
      </w:pPr>
      <w:r w:rsidRPr="00FE19C9">
        <w:t>Название команды «NEXT»</w:t>
      </w:r>
      <w:r>
        <w:t xml:space="preserve">  </w:t>
      </w:r>
      <w:r w:rsidRPr="00FE19C9">
        <w:t xml:space="preserve">  робота «NEXT»</w:t>
      </w:r>
    </w:p>
    <w:p w:rsidR="005513D0" w:rsidRPr="00906F13" w:rsidRDefault="005513D0" w:rsidP="00906F13">
      <w:pPr>
        <w:tabs>
          <w:tab w:val="left" w:pos="5103"/>
        </w:tabs>
        <w:spacing w:after="0" w:line="240" w:lineRule="auto"/>
        <w:ind w:right="-2410"/>
        <w:rPr>
          <w:b/>
          <w:u w:val="single"/>
        </w:rPr>
      </w:pPr>
      <w:r>
        <w:t xml:space="preserve"> </w:t>
      </w:r>
      <w:r>
        <w:br/>
      </w:r>
      <w:r w:rsidRPr="00906F13">
        <w:rPr>
          <w:b/>
          <w:u w:val="single"/>
        </w:rPr>
        <w:t>2 место – Страусы, Городская компьютерная школа</w:t>
      </w:r>
    </w:p>
    <w:p w:rsidR="005513D0" w:rsidRPr="00674550" w:rsidRDefault="005513D0" w:rsidP="00DD209E">
      <w:pPr>
        <w:spacing w:after="0" w:line="240" w:lineRule="auto"/>
      </w:pPr>
      <w:r w:rsidRPr="00906F13">
        <w:t>Название команды «Страусы»</w:t>
      </w:r>
      <w:r>
        <w:t xml:space="preserve">  </w:t>
      </w:r>
      <w:r w:rsidRPr="00906F13">
        <w:t xml:space="preserve">  робота «Страус»</w:t>
      </w:r>
    </w:p>
    <w:p w:rsidR="005513D0" w:rsidRDefault="005513D0" w:rsidP="00674550">
      <w:pPr>
        <w:tabs>
          <w:tab w:val="left" w:pos="5103"/>
        </w:tabs>
        <w:spacing w:after="0" w:line="240" w:lineRule="auto"/>
      </w:pPr>
    </w:p>
    <w:p w:rsidR="005513D0" w:rsidRDefault="005513D0" w:rsidP="00DD209E">
      <w:pPr>
        <w:rPr>
          <w:lang w:val="en-US"/>
        </w:rPr>
      </w:pPr>
      <w:r w:rsidRPr="00906F13">
        <w:rPr>
          <w:b/>
          <w:u w:val="single"/>
        </w:rPr>
        <w:t xml:space="preserve">3 место – </w:t>
      </w:r>
      <w:r w:rsidRPr="00906F13">
        <w:rPr>
          <w:b/>
          <w:u w:val="single"/>
          <w:lang w:val="en-US"/>
        </w:rPr>
        <w:t>IBM</w:t>
      </w:r>
      <w:r w:rsidRPr="00906F13">
        <w:rPr>
          <w:b/>
          <w:u w:val="single"/>
        </w:rPr>
        <w:t>, Городская компьютерная школа</w:t>
      </w:r>
      <w:r w:rsidRPr="00906F13">
        <w:rPr>
          <w:b/>
          <w:u w:val="single"/>
        </w:rPr>
        <w:br/>
      </w:r>
      <w:r w:rsidRPr="00906F13">
        <w:t>Название команды «IBM»   робота «Intel Celeron»</w:t>
      </w:r>
    </w:p>
    <w:p w:rsidR="005513D0" w:rsidRPr="00DD209E" w:rsidRDefault="005513D0" w:rsidP="00DD209E">
      <w:pPr>
        <w:rPr>
          <w:lang w:val="en-US"/>
        </w:rPr>
      </w:pPr>
    </w:p>
    <w:p w:rsidR="005513D0" w:rsidRPr="00BA0EEC" w:rsidRDefault="005513D0" w:rsidP="00BA0EEC">
      <w:pPr>
        <w:ind w:right="-2410"/>
        <w:jc w:val="center"/>
        <w:rPr>
          <w:b/>
          <w:sz w:val="24"/>
          <w:szCs w:val="24"/>
        </w:rPr>
      </w:pPr>
      <w:r w:rsidRPr="00BA0EEC">
        <w:rPr>
          <w:b/>
          <w:sz w:val="24"/>
          <w:szCs w:val="24"/>
        </w:rPr>
        <w:t>Номинация «Слалом по линии»</w:t>
      </w:r>
    </w:p>
    <w:p w:rsidR="005513D0" w:rsidRDefault="005513D0" w:rsidP="00BA0EEC">
      <w:pPr>
        <w:rPr>
          <w:b/>
          <w:u w:val="single"/>
        </w:rPr>
      </w:pPr>
      <w:r w:rsidRPr="00BA0EEC">
        <w:rPr>
          <w:b/>
          <w:u w:val="single"/>
        </w:rPr>
        <w:t>1 место - «БустерБот», Городская компьютерная школа</w:t>
      </w:r>
    </w:p>
    <w:p w:rsidR="005513D0" w:rsidRDefault="005513D0" w:rsidP="00DD209E">
      <w:pPr>
        <w:spacing w:after="0" w:line="240" w:lineRule="auto"/>
        <w:rPr>
          <w:lang w:val="en-US"/>
        </w:rPr>
      </w:pPr>
      <w:r w:rsidRPr="00093554">
        <w:t>Название команды «БустерБот»</w:t>
      </w:r>
      <w:r w:rsidRPr="00093554">
        <w:tab/>
        <w:t xml:space="preserve">  робота «БустерБот 6»</w:t>
      </w:r>
    </w:p>
    <w:p w:rsidR="005513D0" w:rsidRPr="00DD209E" w:rsidRDefault="005513D0" w:rsidP="00DD209E">
      <w:pPr>
        <w:spacing w:after="0" w:line="240" w:lineRule="auto"/>
        <w:rPr>
          <w:lang w:val="en-US"/>
        </w:rPr>
      </w:pPr>
    </w:p>
    <w:p w:rsidR="005513D0" w:rsidRPr="00BA0EEC" w:rsidRDefault="005513D0" w:rsidP="00DD209E">
      <w:pPr>
        <w:tabs>
          <w:tab w:val="left" w:pos="5103"/>
        </w:tabs>
        <w:spacing w:after="0" w:line="240" w:lineRule="auto"/>
        <w:ind w:right="-1134"/>
      </w:pPr>
      <w:r w:rsidRPr="00BA0EEC">
        <w:rPr>
          <w:b/>
          <w:u w:val="single"/>
        </w:rPr>
        <w:t>2 место – ХОМЯКISS, Городская компьютерная школа</w:t>
      </w:r>
      <w:r w:rsidRPr="00BA0EEC">
        <w:rPr>
          <w:b/>
          <w:u w:val="single"/>
        </w:rPr>
        <w:br/>
      </w:r>
      <w:r>
        <w:br/>
      </w:r>
      <w:r w:rsidRPr="00BA0EEC">
        <w:t>Название команды «ХОМЯKISS »  робота «ХОМА1 »</w:t>
      </w:r>
    </w:p>
    <w:p w:rsidR="005513D0" w:rsidRPr="00DD209E" w:rsidRDefault="005513D0" w:rsidP="00DD209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5513D0" w:rsidRPr="00DD209E" w:rsidSect="00906F13">
      <w:pgSz w:w="11906" w:h="16838"/>
      <w:pgMar w:top="709" w:right="3259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0B03"/>
    <w:rsid w:val="00093554"/>
    <w:rsid w:val="000C42C0"/>
    <w:rsid w:val="00215DF4"/>
    <w:rsid w:val="002B3001"/>
    <w:rsid w:val="002F512F"/>
    <w:rsid w:val="00477D74"/>
    <w:rsid w:val="005110DD"/>
    <w:rsid w:val="005513D0"/>
    <w:rsid w:val="005A0B03"/>
    <w:rsid w:val="00674550"/>
    <w:rsid w:val="00906F13"/>
    <w:rsid w:val="00A06BE3"/>
    <w:rsid w:val="00B95448"/>
    <w:rsid w:val="00BA0EEC"/>
    <w:rsid w:val="00BB5261"/>
    <w:rsid w:val="00C729BC"/>
    <w:rsid w:val="00DD209E"/>
    <w:rsid w:val="00F67A5E"/>
    <w:rsid w:val="00FE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5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</TotalTime>
  <Pages>1</Pages>
  <Words>189</Words>
  <Characters>1082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ws</cp:lastModifiedBy>
  <cp:revision>4</cp:revision>
  <cp:lastPrinted>2013-11-20T11:56:00Z</cp:lastPrinted>
  <dcterms:created xsi:type="dcterms:W3CDTF">2013-11-20T11:55:00Z</dcterms:created>
  <dcterms:modified xsi:type="dcterms:W3CDTF">2014-11-16T20:58:00Z</dcterms:modified>
</cp:coreProperties>
</file>